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128F" w14:textId="71222633" w:rsidR="00360060" w:rsidRDefault="00C104DD" w:rsidP="004A334E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>1</w:t>
      </w:r>
      <w:r w:rsidR="006B7311">
        <w:rPr>
          <w:rFonts w:cs="Times New Roman" w:hint="cs"/>
          <w:b/>
          <w:bCs/>
          <w:sz w:val="28"/>
          <w:rtl/>
        </w:rPr>
        <w:t xml:space="preserve">. 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תרגיל </w:t>
      </w:r>
      <w:r w:rsidR="00F72A1E" w:rsidRPr="006B7311">
        <w:rPr>
          <w:rFonts w:cs="Times New Roman" w:hint="cs"/>
          <w:b/>
          <w:bCs/>
          <w:sz w:val="28"/>
          <w:rtl/>
        </w:rPr>
        <w:t xml:space="preserve"> </w:t>
      </w:r>
      <w:proofErr w:type="spellStart"/>
      <w:r w:rsidR="00F72A1E"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proofErr w:type="spellEnd"/>
      <w:r w:rsidR="006B7311" w:rsidRPr="006B7311">
        <w:rPr>
          <w:rFonts w:cs="Times New Roman" w:hint="cs"/>
          <w:b/>
          <w:bCs/>
          <w:sz w:val="28"/>
          <w:rtl/>
        </w:rPr>
        <w:t xml:space="preserve"> , מערכים, </w:t>
      </w:r>
      <w:r w:rsidR="00633B5E">
        <w:rPr>
          <w:rFonts w:cs="Times New Roman" w:hint="cs"/>
          <w:b/>
          <w:bCs/>
          <w:sz w:val="28"/>
        </w:rPr>
        <w:t>DOM</w:t>
      </w:r>
      <w:r w:rsidR="00633B5E">
        <w:rPr>
          <w:rFonts w:cs="Times New Roman" w:hint="cs"/>
          <w:b/>
          <w:bCs/>
          <w:sz w:val="28"/>
          <w:rtl/>
        </w:rPr>
        <w:t xml:space="preserve"> </w:t>
      </w:r>
      <w:r w:rsidR="00BF079D">
        <w:rPr>
          <w:rFonts w:cs="Times New Roman" w:hint="cs"/>
          <w:b/>
          <w:bCs/>
          <w:sz w:val="28"/>
          <w:rtl/>
        </w:rPr>
        <w:t xml:space="preserve">ו </w:t>
      </w:r>
      <w:r w:rsidR="00BF079D">
        <w:rPr>
          <w:rFonts w:cs="Times New Roman" w:hint="cs"/>
          <w:b/>
          <w:bCs/>
          <w:sz w:val="28"/>
        </w:rPr>
        <w:t>JSON</w:t>
      </w:r>
      <w:r w:rsidR="00360060" w:rsidRPr="006B7311">
        <w:rPr>
          <w:rFonts w:cs="Times New Roman" w:hint="cs"/>
          <w:b/>
          <w:bCs/>
          <w:sz w:val="28"/>
          <w:rtl/>
        </w:rPr>
        <w:t xml:space="preserve"> </w:t>
      </w:r>
    </w:p>
    <w:p w14:paraId="4B8F3927" w14:textId="50907099" w:rsidR="00BF079D" w:rsidRDefault="00BF079D" w:rsidP="004A334E">
      <w:pPr>
        <w:ind w:left="360"/>
        <w:rPr>
          <w:rFonts w:cs="Times New Roman"/>
          <w:b/>
          <w:bCs/>
          <w:sz w:val="28"/>
          <w:rtl/>
        </w:rPr>
      </w:pPr>
    </w:p>
    <w:p w14:paraId="6D45B1A0" w14:textId="5B0260AB" w:rsidR="00BF079D" w:rsidRPr="00942EB6" w:rsidRDefault="00BF079D" w:rsidP="003D1F25">
      <w:pPr>
        <w:ind w:firstLine="360"/>
        <w:rPr>
          <w:rtl/>
        </w:rPr>
      </w:pPr>
      <w:r w:rsidRPr="00942EB6">
        <w:rPr>
          <w:rFonts w:hint="cs"/>
          <w:rtl/>
        </w:rPr>
        <w:t xml:space="preserve">יש להשתמש בקובץ </w:t>
      </w:r>
      <w:r w:rsidRPr="00942EB6">
        <w:t>JS1-Sekeleton</w:t>
      </w:r>
      <w:r w:rsidRPr="00942EB6">
        <w:rPr>
          <w:rFonts w:hint="cs"/>
          <w:rtl/>
        </w:rPr>
        <w:t xml:space="preserve"> שנמצא בתיקייה</w:t>
      </w:r>
      <w:r w:rsidRPr="00942EB6">
        <w:t xml:space="preserve">  JS1 </w:t>
      </w:r>
      <w:r w:rsidR="001B7CA3" w:rsidRPr="00942EB6">
        <w:rPr>
          <w:rFonts w:hint="cs"/>
          <w:rtl/>
        </w:rPr>
        <w:t>, כל העיצובים קיימים כבר בקובץ.</w:t>
      </w:r>
    </w:p>
    <w:p w14:paraId="1EC7490A" w14:textId="5CB6057B" w:rsidR="00BF079D" w:rsidRDefault="00BF079D" w:rsidP="00BF079D">
      <w:pPr>
        <w:ind w:left="360"/>
      </w:pPr>
      <w:r w:rsidRPr="00BF079D">
        <w:rPr>
          <w:rFonts w:hint="cs"/>
          <w:rtl/>
        </w:rPr>
        <w:t xml:space="preserve">נתון קובץ שמכיל </w:t>
      </w:r>
      <w:r w:rsidR="00A706D6">
        <w:rPr>
          <w:rFonts w:hint="cs"/>
          <w:rtl/>
        </w:rPr>
        <w:t>דמויות ממשחקי הכס</w:t>
      </w:r>
      <w:r w:rsidRPr="00BF079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706D6">
        <w:t>gotJsonData</w:t>
      </w:r>
      <w:r>
        <w:t>.js</w:t>
      </w:r>
    </w:p>
    <w:p w14:paraId="634BB8C3" w14:textId="6AFBEBCD" w:rsidR="00BF079D" w:rsidRDefault="00BF079D" w:rsidP="00BF079D">
      <w:pPr>
        <w:ind w:left="360"/>
      </w:pPr>
    </w:p>
    <w:p w14:paraId="5D9204F1" w14:textId="33A0A550" w:rsidR="00BF079D" w:rsidRPr="00BF079D" w:rsidRDefault="00BF079D" w:rsidP="0098726F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חלק ראשון:</w:t>
      </w:r>
      <w:r w:rsidRPr="00BF079D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  <w:r w:rsidR="00CF2116" w:rsidRPr="00C01F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(</w:t>
      </w:r>
      <w:r w:rsidR="0047519B" w:rsidRPr="00C01F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10</w:t>
      </w:r>
      <w:r w:rsidR="00CF2116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נקודות)</w:t>
      </w:r>
    </w:p>
    <w:p w14:paraId="45E77F84" w14:textId="1A6296A2" w:rsidR="00BF079D" w:rsidRDefault="00942EB6" w:rsidP="00BF079D">
      <w:pPr>
        <w:ind w:left="360"/>
        <w:rPr>
          <w:rtl/>
        </w:rPr>
      </w:pPr>
      <w:r>
        <w:rPr>
          <w:rFonts w:hint="cs"/>
          <w:rtl/>
        </w:rPr>
        <w:t xml:space="preserve">לכשהדף מסיים להטען, </w:t>
      </w:r>
      <w:r w:rsidR="00BF079D">
        <w:rPr>
          <w:rFonts w:hint="cs"/>
          <w:rtl/>
        </w:rPr>
        <w:t xml:space="preserve">יש לבנות </w:t>
      </w:r>
      <w:r w:rsidR="003D1F25">
        <w:rPr>
          <w:rFonts w:hint="cs"/>
          <w:rtl/>
        </w:rPr>
        <w:t xml:space="preserve">בצורה דינמית </w:t>
      </w:r>
      <w:r w:rsidR="00A706D6">
        <w:rPr>
          <w:rFonts w:hint="cs"/>
          <w:rtl/>
        </w:rPr>
        <w:t>מערך אסוציאטיבי של כל הדמויות שיש להם כינוי חיבה (</w:t>
      </w:r>
      <w:r w:rsidR="00A706D6" w:rsidRPr="00A706D6">
        <w:t>nickname</w:t>
      </w:r>
      <w:r w:rsidR="00A706D6">
        <w:rPr>
          <w:rFonts w:hint="cs"/>
          <w:rtl/>
        </w:rPr>
        <w:t>), כאשר ה</w:t>
      </w:r>
      <w:r w:rsidR="00A706D6">
        <w:t xml:space="preserve">nickname </w:t>
      </w:r>
      <w:r w:rsidR="00A706D6">
        <w:rPr>
          <w:rFonts w:hint="cs"/>
          <w:rtl/>
        </w:rPr>
        <w:t xml:space="preserve"> הוא המפתח והשם (</w:t>
      </w:r>
      <w:proofErr w:type="spellStart"/>
      <w:r w:rsidR="00A706D6" w:rsidRPr="00A706D6">
        <w:t>characterName</w:t>
      </w:r>
      <w:proofErr w:type="spellEnd"/>
      <w:r w:rsidR="00A706D6" w:rsidRPr="00A706D6">
        <w:rPr>
          <w:rFonts w:hint="cs"/>
          <w:rtl/>
        </w:rPr>
        <w:t>)</w:t>
      </w:r>
      <w:r w:rsidR="00A706D6">
        <w:rPr>
          <w:rFonts w:hint="cs"/>
          <w:rtl/>
        </w:rPr>
        <w:t xml:space="preserve"> הוא הערך.</w:t>
      </w:r>
    </w:p>
    <w:p w14:paraId="6685D04C" w14:textId="77777777" w:rsidR="00236275" w:rsidRDefault="00236275" w:rsidP="00BF079D">
      <w:pPr>
        <w:ind w:left="360"/>
        <w:rPr>
          <w:rtl/>
        </w:rPr>
      </w:pPr>
      <w:r>
        <w:rPr>
          <w:rFonts w:hint="cs"/>
          <w:rtl/>
        </w:rPr>
        <w:t xml:space="preserve">כדי שהשם לא יהיה מול הכינוי חיבה יש להכניס את השם למערך רגיל נפרד ולערבב אותו באמצעות הפונקציה המוכנה בדף בשם </w:t>
      </w:r>
      <w:r>
        <w:t>shuffle</w:t>
      </w:r>
      <w:r>
        <w:rPr>
          <w:rFonts w:hint="cs"/>
          <w:rtl/>
        </w:rPr>
        <w:t>.</w:t>
      </w:r>
    </w:p>
    <w:p w14:paraId="34A8497D" w14:textId="0EDFD560" w:rsidR="00A706D6" w:rsidRDefault="00A706D6" w:rsidP="00BF079D">
      <w:pPr>
        <w:ind w:left="360"/>
      </w:pPr>
      <w:r>
        <w:rPr>
          <w:rFonts w:hint="cs"/>
          <w:rtl/>
        </w:rPr>
        <w:t>יש לבנות את הדף בצורה דינמית כך</w:t>
      </w:r>
      <w:r w:rsidR="00654CC8">
        <w:rPr>
          <w:rFonts w:hint="cs"/>
          <w:rtl/>
        </w:rPr>
        <w:t xml:space="preserve"> שכל מחרוזת תהיה בתוך </w:t>
      </w:r>
      <w:r w:rsidR="00654CC8">
        <w:t>p</w:t>
      </w:r>
      <w:r>
        <w:rPr>
          <w:rFonts w:hint="cs"/>
          <w:rtl/>
        </w:rPr>
        <w:t xml:space="preserve"> </w:t>
      </w:r>
      <w:r w:rsidR="006413F7">
        <w:rPr>
          <w:rFonts w:hint="cs"/>
          <w:rtl/>
        </w:rPr>
        <w:t>ו</w:t>
      </w:r>
      <w:r>
        <w:rPr>
          <w:rFonts w:hint="cs"/>
          <w:rtl/>
        </w:rPr>
        <w:t>שיראה בצורה הבאה:</w:t>
      </w:r>
    </w:p>
    <w:p w14:paraId="250C0DDA" w14:textId="77777777" w:rsidR="004E04A0" w:rsidRDefault="004E04A0" w:rsidP="00BF079D">
      <w:pPr>
        <w:ind w:left="360"/>
        <w:rPr>
          <w:rtl/>
        </w:rPr>
      </w:pPr>
    </w:p>
    <w:p w14:paraId="15C8413B" w14:textId="71C196D4" w:rsidR="00A706D6" w:rsidRPr="00A706D6" w:rsidRDefault="00A706D6" w:rsidP="00654CC8">
      <w:pPr>
        <w:ind w:left="360"/>
        <w:jc w:val="center"/>
        <w:rPr>
          <w:rtl/>
        </w:rPr>
      </w:pPr>
      <w:r>
        <w:rPr>
          <w:noProof/>
        </w:rPr>
        <w:drawing>
          <wp:inline distT="0" distB="0" distL="0" distR="0" wp14:anchorId="2AC43DF9" wp14:editId="647EBA19">
            <wp:extent cx="3733800" cy="2731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27" r="71923" b="54659"/>
                    <a:stretch/>
                  </pic:blipFill>
                  <pic:spPr bwMode="auto">
                    <a:xfrm>
                      <a:off x="0" y="0"/>
                      <a:ext cx="3754877" cy="2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A294" w14:textId="77777777" w:rsidR="00A706D6" w:rsidRDefault="00A706D6" w:rsidP="00CF2116">
      <w:pPr>
        <w:ind w:left="360"/>
        <w:jc w:val="center"/>
        <w:rPr>
          <w:rtl/>
        </w:rPr>
      </w:pPr>
    </w:p>
    <w:p w14:paraId="32A1C173" w14:textId="5A7C1DE4" w:rsidR="003D1F25" w:rsidRPr="003D1F25" w:rsidRDefault="003D1F25" w:rsidP="0098726F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3D1F25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חלק שני:</w:t>
      </w:r>
      <w:r w:rsidRPr="003D1F25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3D1F25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  <w:r w:rsidRPr="00C01F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(</w:t>
      </w:r>
      <w:r w:rsidR="00A706D6" w:rsidRPr="00C01F12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10</w:t>
      </w:r>
      <w:r w:rsidRPr="003D1F25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נקודות) </w:t>
      </w:r>
    </w:p>
    <w:p w14:paraId="2B8D8F59" w14:textId="61BD34DC" w:rsidR="003D1F25" w:rsidRPr="003D1F25" w:rsidRDefault="003D1F25" w:rsidP="003D1F25">
      <w:pPr>
        <w:rPr>
          <w:u w:val="single"/>
          <w:rtl/>
        </w:rPr>
      </w:pPr>
      <w:r w:rsidRPr="003D1F25">
        <w:rPr>
          <w:rFonts w:hint="cs"/>
          <w:u w:val="single"/>
          <w:rtl/>
        </w:rPr>
        <w:t xml:space="preserve">העתק את הקובץ ל </w:t>
      </w:r>
      <w:r w:rsidRPr="003D1F25">
        <w:rPr>
          <w:u w:val="single"/>
        </w:rPr>
        <w:t>js1-skeleton2.html</w:t>
      </w:r>
      <w:r w:rsidRPr="003D1F25">
        <w:rPr>
          <w:rFonts w:hint="cs"/>
          <w:u w:val="single"/>
          <w:rtl/>
        </w:rPr>
        <w:t xml:space="preserve"> ועבוד עליו.</w:t>
      </w:r>
    </w:p>
    <w:p w14:paraId="6093BDEE" w14:textId="77777777" w:rsidR="006B7311" w:rsidRDefault="006B7311" w:rsidP="00CD5F8B">
      <w:pPr>
        <w:rPr>
          <w:u w:val="single"/>
          <w:rtl/>
        </w:rPr>
      </w:pPr>
    </w:p>
    <w:p w14:paraId="6539BCE9" w14:textId="4348A8D8" w:rsidR="000A414D" w:rsidRDefault="00A706D6" w:rsidP="007D13EB">
      <w:pPr>
        <w:rPr>
          <w:rtl/>
        </w:rPr>
      </w:pPr>
      <w:r>
        <w:rPr>
          <w:rFonts w:hint="cs"/>
          <w:rtl/>
        </w:rPr>
        <w:t xml:space="preserve">כאשר המשתמש לוחץ על כפתור </w:t>
      </w:r>
      <w:r>
        <w:t>Play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הוא מגריל את אחד משמות החיבה. </w:t>
      </w:r>
      <w:r w:rsidRPr="004B7EF9">
        <w:rPr>
          <w:rFonts w:hint="cs"/>
          <w:highlight w:val="yellow"/>
          <w:rtl/>
        </w:rPr>
        <w:t xml:space="preserve">רמז, יכול לעזור אם תתנו </w:t>
      </w:r>
      <w:r w:rsidRPr="004B7EF9">
        <w:rPr>
          <w:highlight w:val="yellow"/>
        </w:rPr>
        <w:t xml:space="preserve">id </w:t>
      </w:r>
      <w:r w:rsidRPr="004B7EF9">
        <w:rPr>
          <w:rFonts w:hint="cs"/>
          <w:highlight w:val="yellow"/>
          <w:rtl/>
        </w:rPr>
        <w:t xml:space="preserve"> ל</w:t>
      </w:r>
      <w:r w:rsidR="00654CC8" w:rsidRPr="004B7EF9">
        <w:rPr>
          <w:highlight w:val="yellow"/>
        </w:rPr>
        <w:t>p</w:t>
      </w:r>
      <w:r w:rsidR="00654CC8" w:rsidRPr="004B7EF9">
        <w:rPr>
          <w:rFonts w:hint="cs"/>
          <w:highlight w:val="yellow"/>
        </w:rPr>
        <w:t xml:space="preserve"> </w:t>
      </w:r>
      <w:r w:rsidR="00654CC8" w:rsidRPr="004B7EF9">
        <w:rPr>
          <w:rFonts w:hint="cs"/>
          <w:highlight w:val="yellow"/>
          <w:rtl/>
        </w:rPr>
        <w:t xml:space="preserve"> </w:t>
      </w:r>
      <w:r w:rsidR="00C01F12">
        <w:rPr>
          <w:rFonts w:hint="cs"/>
          <w:highlight w:val="yellow"/>
          <w:rtl/>
        </w:rPr>
        <w:t>שיצרתם</w:t>
      </w:r>
      <w:r w:rsidR="00654CC8" w:rsidRPr="004B7EF9">
        <w:rPr>
          <w:rFonts w:hint="cs"/>
          <w:highlight w:val="yellow"/>
          <w:rtl/>
        </w:rPr>
        <w:t>.</w:t>
      </w:r>
      <w:r w:rsidR="00654CC8">
        <w:rPr>
          <w:rFonts w:hint="cs"/>
          <w:rtl/>
        </w:rPr>
        <w:t xml:space="preserve"> יש לצבוע את הערך שנבחר בצהוב.</w:t>
      </w:r>
    </w:p>
    <w:p w14:paraId="12B14CE5" w14:textId="533987C3" w:rsidR="003D1F25" w:rsidRDefault="001B7CA3" w:rsidP="00942EB6">
      <w:pPr>
        <w:rPr>
          <w:rtl/>
        </w:rPr>
      </w:pPr>
      <w:r>
        <w:rPr>
          <w:rFonts w:hint="cs"/>
          <w:rtl/>
        </w:rPr>
        <w:t xml:space="preserve"> </w:t>
      </w:r>
      <w:r w:rsidR="00654CC8">
        <w:rPr>
          <w:noProof/>
        </w:rPr>
        <w:drawing>
          <wp:inline distT="0" distB="0" distL="0" distR="0" wp14:anchorId="229E66DD" wp14:editId="628B79CD">
            <wp:extent cx="365784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82" r="74863" b="54216"/>
                    <a:stretch/>
                  </pic:blipFill>
                  <pic:spPr bwMode="auto">
                    <a:xfrm>
                      <a:off x="0" y="0"/>
                      <a:ext cx="3673969" cy="304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688F5" w14:textId="0E20D136" w:rsidR="00236275" w:rsidRDefault="00236275" w:rsidP="00654CC8">
      <w:pPr>
        <w:jc w:val="center"/>
        <w:rPr>
          <w:rtl/>
        </w:rPr>
      </w:pPr>
    </w:p>
    <w:p w14:paraId="1C06AC8E" w14:textId="77777777" w:rsidR="00236275" w:rsidRDefault="00236275" w:rsidP="00654CC8">
      <w:pPr>
        <w:jc w:val="center"/>
        <w:rPr>
          <w:rtl/>
        </w:rPr>
      </w:pPr>
    </w:p>
    <w:p w14:paraId="361F21D9" w14:textId="57D1CF10" w:rsidR="003D1F25" w:rsidRPr="001B7CA3" w:rsidRDefault="001B7CA3" w:rsidP="0098726F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1B7CA3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חלק שלישי: (</w:t>
      </w:r>
      <w:r w:rsidR="004D37DF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10</w:t>
      </w:r>
      <w:r w:rsidRPr="001B7CA3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נקודות)</w:t>
      </w:r>
    </w:p>
    <w:p w14:paraId="75EEDF91" w14:textId="01F653C9" w:rsidR="001B7CA3" w:rsidRPr="003D1F25" w:rsidRDefault="001B7CA3" w:rsidP="001B7CA3">
      <w:pPr>
        <w:rPr>
          <w:u w:val="single"/>
          <w:rtl/>
        </w:rPr>
      </w:pPr>
      <w:r w:rsidRPr="003D1F25">
        <w:rPr>
          <w:rFonts w:hint="cs"/>
          <w:u w:val="single"/>
          <w:rtl/>
        </w:rPr>
        <w:t xml:space="preserve">העתק את הקובץ ל </w:t>
      </w:r>
      <w:r w:rsidRPr="003D1F25">
        <w:rPr>
          <w:u w:val="single"/>
        </w:rPr>
        <w:t>js1-skeleton</w:t>
      </w:r>
      <w:r>
        <w:rPr>
          <w:u w:val="single"/>
        </w:rPr>
        <w:t>3</w:t>
      </w:r>
      <w:r w:rsidRPr="003D1F25">
        <w:rPr>
          <w:u w:val="single"/>
        </w:rPr>
        <w:t>.html</w:t>
      </w:r>
      <w:r w:rsidRPr="003D1F25">
        <w:rPr>
          <w:rFonts w:hint="cs"/>
          <w:u w:val="single"/>
          <w:rtl/>
        </w:rPr>
        <w:t xml:space="preserve"> ועבוד עליו.</w:t>
      </w:r>
    </w:p>
    <w:p w14:paraId="109E4055" w14:textId="77777777" w:rsidR="001B7CA3" w:rsidRDefault="001B7CA3" w:rsidP="007D13EB"/>
    <w:p w14:paraId="6CC3DBC3" w14:textId="2A9C8737" w:rsidR="003C5ECC" w:rsidRPr="00C01F12" w:rsidRDefault="00654CC8" w:rsidP="00C01F12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noProof/>
          <w:sz w:val="24"/>
          <w:szCs w:val="28"/>
          <w:lang w:eastAsia="he-IL"/>
        </w:rPr>
      </w:pPr>
      <w:r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המשתמש מקליד על אחד השמות בעמודה </w:t>
      </w:r>
      <w:r w:rsidR="004D37DF"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הימנית. </w:t>
      </w:r>
      <w:r w:rsidR="00EB291F"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יש לסמן בצהוב את הערך הנבחר. </w:t>
      </w:r>
      <w:r w:rsidR="004D37DF"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יש לתת הודעת </w:t>
      </w:r>
      <w:r w:rsidR="004D37DF" w:rsidRPr="00C01F12">
        <w:rPr>
          <w:rFonts w:ascii="Times New Roman" w:eastAsia="Times New Roman" w:hAnsi="Times New Roman" w:cs="Narkisim"/>
          <w:noProof/>
          <w:sz w:val="24"/>
          <w:szCs w:val="28"/>
          <w:lang w:eastAsia="he-IL"/>
        </w:rPr>
        <w:t>alert</w:t>
      </w:r>
      <w:r w:rsidR="004D37DF" w:rsidRPr="00C01F12">
        <w:rPr>
          <w:rFonts w:ascii="Times New Roman" w:eastAsia="Times New Roman" w:hAnsi="Times New Roman" w:cs="Narkisim" w:hint="cs"/>
          <w:noProof/>
          <w:sz w:val="24"/>
          <w:szCs w:val="28"/>
          <w:lang w:eastAsia="he-IL"/>
        </w:rPr>
        <w:t xml:space="preserve"> </w:t>
      </w:r>
      <w:r w:rsidR="004D37DF"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 עם </w:t>
      </w:r>
      <w:r w:rsidR="004D37DF" w:rsidRPr="00C01F12">
        <w:rPr>
          <w:rFonts w:ascii="Times New Roman" w:eastAsia="Times New Roman" w:hAnsi="Times New Roman" w:cs="Narkisim"/>
          <w:noProof/>
          <w:sz w:val="24"/>
          <w:szCs w:val="28"/>
          <w:lang w:eastAsia="he-IL"/>
        </w:rPr>
        <w:t>right</w:t>
      </w:r>
      <w:r w:rsidR="004D37DF" w:rsidRPr="00C01F12">
        <w:rPr>
          <w:rFonts w:ascii="Times New Roman" w:eastAsia="Times New Roman" w:hAnsi="Times New Roman" w:cs="Narkisim" w:hint="cs"/>
          <w:noProof/>
          <w:sz w:val="24"/>
          <w:szCs w:val="28"/>
          <w:lang w:eastAsia="he-IL"/>
        </w:rPr>
        <w:t xml:space="preserve"> </w:t>
      </w:r>
      <w:r w:rsidR="004D37DF"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 או </w:t>
      </w:r>
      <w:r w:rsidR="004D37DF" w:rsidRPr="00C01F12">
        <w:rPr>
          <w:rFonts w:ascii="Times New Roman" w:eastAsia="Times New Roman" w:hAnsi="Times New Roman" w:cs="Narkisim"/>
          <w:noProof/>
          <w:sz w:val="24"/>
          <w:szCs w:val="28"/>
          <w:lang w:eastAsia="he-IL"/>
        </w:rPr>
        <w:t>wrong</w:t>
      </w:r>
      <w:r w:rsidR="004D37DF"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 בהתאם לאם המשתמש טעה או לא.</w:t>
      </w:r>
      <w:r w:rsidR="006637EE" w:rsidRPr="00C01F12">
        <w:rPr>
          <w:rFonts w:ascii="Times New Roman" w:eastAsia="Times New Roman" w:hAnsi="Times New Roman" w:cs="Narkisim"/>
          <w:noProof/>
          <w:sz w:val="24"/>
          <w:szCs w:val="28"/>
          <w:lang w:eastAsia="he-IL"/>
        </w:rPr>
        <w:t xml:space="preserve"> </w:t>
      </w:r>
    </w:p>
    <w:p w14:paraId="0DFADF0A" w14:textId="01B05B7C" w:rsidR="004D37DF" w:rsidRPr="00C01F12" w:rsidRDefault="004D37DF" w:rsidP="00C01F12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noProof/>
          <w:sz w:val="24"/>
          <w:szCs w:val="28"/>
          <w:rtl/>
          <w:lang w:eastAsia="he-IL"/>
        </w:rPr>
      </w:pPr>
      <w:r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ההודעה </w:t>
      </w:r>
      <w:r w:rsidR="0048110B"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 xml:space="preserve">צריכה להופיע </w:t>
      </w:r>
      <w:r w:rsidRPr="00C01F12">
        <w:rPr>
          <w:rFonts w:ascii="Times New Roman" w:eastAsia="Times New Roman" w:hAnsi="Times New Roman" w:cs="Narkisim" w:hint="cs"/>
          <w:noProof/>
          <w:sz w:val="24"/>
          <w:szCs w:val="28"/>
          <w:rtl/>
          <w:lang w:eastAsia="he-IL"/>
        </w:rPr>
        <w:t>שניה אחרי הלחיצה.</w:t>
      </w:r>
    </w:p>
    <w:p w14:paraId="66CA0D88" w14:textId="671EBBF4" w:rsidR="00CF2116" w:rsidRDefault="00CF2116" w:rsidP="00082E80">
      <w:pPr>
        <w:bidi w:val="0"/>
        <w:rPr>
          <w:rtl/>
        </w:rPr>
      </w:pPr>
    </w:p>
    <w:p w14:paraId="211D652C" w14:textId="2C6F4F2C" w:rsidR="00082E80" w:rsidRDefault="00082E80" w:rsidP="00082E80">
      <w:pPr>
        <w:bidi w:val="0"/>
        <w:rPr>
          <w:rtl/>
        </w:rPr>
      </w:pPr>
    </w:p>
    <w:p w14:paraId="48911C8E" w14:textId="6B96624D" w:rsidR="00082E80" w:rsidRDefault="00236275" w:rsidP="00C01F12">
      <w:pPr>
        <w:bidi w:val="0"/>
        <w:rPr>
          <w:rtl/>
        </w:rPr>
      </w:pPr>
      <w:r>
        <w:br w:type="page"/>
      </w:r>
    </w:p>
    <w:p w14:paraId="587AB739" w14:textId="4620714E" w:rsidR="00633B5E" w:rsidRDefault="00633B5E" w:rsidP="00633B5E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lastRenderedPageBreak/>
        <w:t xml:space="preserve">2. </w:t>
      </w:r>
      <w:r w:rsidRPr="006B7311">
        <w:rPr>
          <w:rFonts w:cs="Times New Roman" w:hint="cs"/>
          <w:b/>
          <w:bCs/>
          <w:sz w:val="28"/>
          <w:rtl/>
        </w:rPr>
        <w:t xml:space="preserve">תרגיל  </w:t>
      </w:r>
      <w:proofErr w:type="spellStart"/>
      <w:r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proofErr w:type="spellEnd"/>
      <w:r w:rsidRPr="006B7311">
        <w:rPr>
          <w:rFonts w:cs="Times New Roman" w:hint="cs"/>
          <w:b/>
          <w:bCs/>
          <w:sz w:val="28"/>
          <w:rtl/>
        </w:rPr>
        <w:t xml:space="preserve"> , מערכים </w:t>
      </w:r>
      <w:r w:rsidR="00C104DD">
        <w:rPr>
          <w:rFonts w:cs="Times New Roman" w:hint="cs"/>
          <w:b/>
          <w:bCs/>
          <w:sz w:val="28"/>
          <w:rtl/>
        </w:rPr>
        <w:t>ואנימציה</w:t>
      </w:r>
      <w:r>
        <w:rPr>
          <w:rFonts w:cs="Times New Roman" w:hint="cs"/>
          <w:b/>
          <w:bCs/>
          <w:sz w:val="28"/>
          <w:rtl/>
        </w:rPr>
        <w:t xml:space="preserve"> </w:t>
      </w:r>
    </w:p>
    <w:p w14:paraId="2AB5A9E6" w14:textId="77777777" w:rsidR="00236275" w:rsidRDefault="00236275" w:rsidP="00633B5E">
      <w:pPr>
        <w:ind w:left="360"/>
        <w:rPr>
          <w:rFonts w:cs="Times New Roman"/>
          <w:b/>
          <w:bCs/>
          <w:sz w:val="28"/>
          <w:rtl/>
        </w:rPr>
      </w:pPr>
    </w:p>
    <w:p w14:paraId="07B21850" w14:textId="77777777" w:rsidR="000A414D" w:rsidRPr="006B7311" w:rsidRDefault="000A414D" w:rsidP="004A334E">
      <w:pPr>
        <w:ind w:left="360"/>
        <w:rPr>
          <w:rFonts w:cs="Times New Roman"/>
          <w:b/>
          <w:bCs/>
          <w:sz w:val="28"/>
          <w:rtl/>
        </w:rPr>
      </w:pPr>
    </w:p>
    <w:p w14:paraId="565B70DB" w14:textId="01298F7C" w:rsidR="00D07E25" w:rsidRPr="00D07E25" w:rsidRDefault="00D07E25" w:rsidP="000A414D">
      <w:pPr>
        <w:rPr>
          <w:u w:val="single"/>
          <w:rtl/>
        </w:rPr>
      </w:pPr>
      <w:r w:rsidRPr="00D07E25">
        <w:rPr>
          <w:rFonts w:hint="cs"/>
          <w:u w:val="single"/>
          <w:rtl/>
        </w:rPr>
        <w:t xml:space="preserve">יש להשתמש בקובץ </w:t>
      </w:r>
      <w:r w:rsidRPr="00D07E25">
        <w:rPr>
          <w:u w:val="single"/>
        </w:rPr>
        <w:t>JS</w:t>
      </w:r>
      <w:r w:rsidR="00633B5E">
        <w:rPr>
          <w:u w:val="single"/>
        </w:rPr>
        <w:t>2</w:t>
      </w:r>
      <w:r w:rsidRPr="00D07E25">
        <w:rPr>
          <w:u w:val="single"/>
        </w:rPr>
        <w:t>-Sekeleton</w:t>
      </w:r>
      <w:r w:rsidRPr="00D07E25">
        <w:rPr>
          <w:rFonts w:hint="cs"/>
          <w:u w:val="single"/>
          <w:rtl/>
        </w:rPr>
        <w:t xml:space="preserve"> שנמצא בתיקייה </w:t>
      </w:r>
      <w:r w:rsidR="00633B5E">
        <w:rPr>
          <w:u w:val="single"/>
        </w:rPr>
        <w:t>JS2</w:t>
      </w:r>
    </w:p>
    <w:p w14:paraId="0D055974" w14:textId="77777777" w:rsidR="00D07E25" w:rsidRDefault="00D07E25" w:rsidP="00BE19CF">
      <w:pPr>
        <w:rPr>
          <w:rtl/>
        </w:rPr>
      </w:pPr>
    </w:p>
    <w:p w14:paraId="6DEA855D" w14:textId="7FF415D1" w:rsidR="00633B5E" w:rsidRPr="00CD544D" w:rsidRDefault="00633B5E" w:rsidP="00633B5E">
      <w:pPr>
        <w:rPr>
          <w:rtl/>
          <w:lang w:val="en-GB"/>
        </w:rPr>
      </w:pPr>
      <w:r>
        <w:rPr>
          <w:rFonts w:hint="cs"/>
          <w:rtl/>
        </w:rPr>
        <w:t>חלק ראשון: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 w:rsidR="000E6ED3">
        <w:t>8</w:t>
      </w:r>
      <w:r>
        <w:rPr>
          <w:rFonts w:hint="cs"/>
          <w:rtl/>
        </w:rPr>
        <w:t xml:space="preserve"> נקודות)</w:t>
      </w:r>
      <w:r w:rsidR="00CD544D">
        <w:t xml:space="preserve"> </w:t>
      </w:r>
      <w:r w:rsidR="00CD544D">
        <w:rPr>
          <w:lang w:val="en-GB"/>
        </w:rPr>
        <w:t xml:space="preserve"> </w:t>
      </w:r>
    </w:p>
    <w:p w14:paraId="4EA58B24" w14:textId="5F8A7C3B" w:rsidR="00633B5E" w:rsidRDefault="00633B5E" w:rsidP="00633B5E">
      <w:pPr>
        <w:jc w:val="center"/>
        <w:rPr>
          <w:noProof/>
          <w:rtl/>
        </w:rPr>
      </w:pPr>
    </w:p>
    <w:p w14:paraId="031AEB55" w14:textId="7CA000DA" w:rsidR="00C104DD" w:rsidRDefault="0048110B" w:rsidP="00C104DD">
      <w:pPr>
        <w:rPr>
          <w:noProof/>
        </w:rPr>
      </w:pPr>
      <w:r>
        <w:rPr>
          <w:rFonts w:hint="cs"/>
          <w:noProof/>
          <w:rtl/>
        </w:rPr>
        <w:t>כאשר המשתמש לוחץ על הכפתור, יש ליצר בתוך ה</w:t>
      </w:r>
      <w:r>
        <w:rPr>
          <w:noProof/>
        </w:rPr>
        <w:t>container</w:t>
      </w:r>
      <w:r>
        <w:rPr>
          <w:rFonts w:hint="cs"/>
          <w:noProof/>
          <w:rtl/>
        </w:rPr>
        <w:t xml:space="preserve"> </w:t>
      </w:r>
      <w:r>
        <w:rPr>
          <w:rFonts w:hint="cs"/>
          <w:noProof/>
        </w:rPr>
        <w:t>DIV</w:t>
      </w:r>
      <w:r>
        <w:rPr>
          <w:rFonts w:hint="cs"/>
          <w:noProof/>
          <w:rtl/>
        </w:rPr>
        <w:t xml:space="preserve"> אדום שכתוב עליו </w:t>
      </w:r>
      <w:r>
        <w:rPr>
          <w:noProof/>
        </w:rPr>
        <w:t>brick</w:t>
      </w:r>
      <w:r>
        <w:rPr>
          <w:rFonts w:hint="cs"/>
          <w:noProof/>
          <w:rtl/>
        </w:rPr>
        <w:t xml:space="preserve">. מיקומו הראשוני הוא </w:t>
      </w:r>
      <w:r>
        <w:rPr>
          <w:noProof/>
        </w:rPr>
        <w:t>left:200px</w:t>
      </w:r>
      <w:r>
        <w:rPr>
          <w:rFonts w:hint="cs"/>
          <w:noProof/>
          <w:rtl/>
        </w:rPr>
        <w:t xml:space="preserve"> ו</w:t>
      </w:r>
      <w:r>
        <w:rPr>
          <w:noProof/>
        </w:rPr>
        <w:t>top:0px</w:t>
      </w:r>
    </w:p>
    <w:p w14:paraId="214DB571" w14:textId="309732E9" w:rsidR="00CD544D" w:rsidRDefault="00EB291F" w:rsidP="00C104DD">
      <w:pPr>
        <w:rPr>
          <w:noProof/>
          <w:rtl/>
        </w:rPr>
      </w:pPr>
      <w:r>
        <w:rPr>
          <w:rFonts w:hint="cs"/>
          <w:noProof/>
          <w:rtl/>
        </w:rPr>
        <w:t xml:space="preserve">העיצוב והמיקום הראשוני כבר מוגדרים עבורכם בתוך ה </w:t>
      </w:r>
      <w:r>
        <w:rPr>
          <w:noProof/>
        </w:rPr>
        <w:t>CSS style</w:t>
      </w:r>
      <w:r>
        <w:rPr>
          <w:rFonts w:hint="cs"/>
          <w:noProof/>
          <w:rtl/>
        </w:rPr>
        <w:t xml:space="preserve"> בדף.</w:t>
      </w:r>
    </w:p>
    <w:p w14:paraId="382CF3F2" w14:textId="03D7B840" w:rsidR="00C7577B" w:rsidRDefault="00C7577B" w:rsidP="00C7577B">
      <w:pPr>
        <w:rPr>
          <w:noProof/>
          <w:rtl/>
        </w:rPr>
      </w:pPr>
    </w:p>
    <w:p w14:paraId="05C41372" w14:textId="3DAB26D7" w:rsidR="0048110B" w:rsidRDefault="0048110B" w:rsidP="00C7577B">
      <w:pPr>
        <w:rPr>
          <w:noProof/>
          <w:rtl/>
        </w:rPr>
      </w:pPr>
      <w:r>
        <w:rPr>
          <w:noProof/>
        </w:rPr>
        <w:drawing>
          <wp:inline distT="0" distB="0" distL="0" distR="0" wp14:anchorId="69FDCE2F" wp14:editId="0186C1B0">
            <wp:extent cx="58674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07" r="56341" b="41203"/>
                    <a:stretch/>
                  </pic:blipFill>
                  <pic:spPr bwMode="auto">
                    <a:xfrm>
                      <a:off x="0" y="0"/>
                      <a:ext cx="5898725" cy="375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1DF47" w14:textId="77777777" w:rsidR="0048110B" w:rsidRDefault="0048110B" w:rsidP="00C7577B"/>
    <w:p w14:paraId="3817334D" w14:textId="6D17E351" w:rsidR="00C7577B" w:rsidRDefault="00C7577B" w:rsidP="00633B5E">
      <w:pPr>
        <w:rPr>
          <w:rtl/>
        </w:rPr>
      </w:pPr>
    </w:p>
    <w:p w14:paraId="7C64ADE9" w14:textId="5212E966" w:rsidR="00C7577B" w:rsidRDefault="00C7577B" w:rsidP="00C7577B">
      <w:pPr>
        <w:rPr>
          <w:rtl/>
        </w:rPr>
      </w:pPr>
      <w:r>
        <w:rPr>
          <w:rFonts w:hint="cs"/>
          <w:rtl/>
        </w:rPr>
        <w:t>חלק שלישי: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 w:rsidR="0048110B">
        <w:rPr>
          <w:rFonts w:hint="cs"/>
          <w:rtl/>
        </w:rPr>
        <w:t>8</w:t>
      </w:r>
      <w:r>
        <w:rPr>
          <w:rFonts w:hint="cs"/>
          <w:rtl/>
        </w:rPr>
        <w:t xml:space="preserve"> נקודות)</w:t>
      </w:r>
    </w:p>
    <w:p w14:paraId="3D70B649" w14:textId="77777777" w:rsidR="00C7577B" w:rsidRDefault="00C7577B" w:rsidP="00C7577B">
      <w:pPr>
        <w:rPr>
          <w:rtl/>
        </w:rPr>
      </w:pPr>
    </w:p>
    <w:p w14:paraId="280DE510" w14:textId="31156176" w:rsidR="00C7577B" w:rsidRPr="00D83EE0" w:rsidRDefault="00C7577B" w:rsidP="00C7577B">
      <w:pPr>
        <w:rPr>
          <w:u w:val="single"/>
          <w:rtl/>
        </w:rPr>
      </w:pPr>
      <w:r w:rsidRPr="00D83EE0">
        <w:rPr>
          <w:rFonts w:hint="cs"/>
          <w:u w:val="single"/>
          <w:rtl/>
        </w:rPr>
        <w:t xml:space="preserve">העתק את הקובץ ל </w:t>
      </w:r>
      <w:r w:rsidRPr="00D83EE0">
        <w:rPr>
          <w:u w:val="single"/>
        </w:rPr>
        <w:t>js</w:t>
      </w:r>
      <w:r>
        <w:rPr>
          <w:u w:val="single"/>
        </w:rPr>
        <w:t>2</w:t>
      </w:r>
      <w:r w:rsidRPr="00D83EE0">
        <w:rPr>
          <w:u w:val="single"/>
        </w:rPr>
        <w:t>-skeleton</w:t>
      </w:r>
      <w:r>
        <w:rPr>
          <w:u w:val="single"/>
        </w:rPr>
        <w:t>3</w:t>
      </w:r>
      <w:r w:rsidRPr="00D83EE0">
        <w:rPr>
          <w:u w:val="single"/>
        </w:rPr>
        <w:t>.html</w:t>
      </w:r>
      <w:r w:rsidRPr="00D83EE0">
        <w:rPr>
          <w:rFonts w:hint="cs"/>
          <w:u w:val="single"/>
          <w:rtl/>
        </w:rPr>
        <w:t xml:space="preserve"> ועבוד עליו.</w:t>
      </w:r>
    </w:p>
    <w:p w14:paraId="381968C9" w14:textId="77777777" w:rsidR="00C7577B" w:rsidRDefault="00C7577B" w:rsidP="00C7577B">
      <w:pPr>
        <w:rPr>
          <w:rtl/>
        </w:rPr>
      </w:pPr>
    </w:p>
    <w:p w14:paraId="3EB0DC7A" w14:textId="6A6980C0" w:rsidR="00C7577B" w:rsidRDefault="0048110B" w:rsidP="00C7577B">
      <w:r>
        <w:rPr>
          <w:rFonts w:hint="cs"/>
          <w:rtl/>
        </w:rPr>
        <w:t xml:space="preserve">כל פעם שהמשתמש </w:t>
      </w:r>
      <w:r w:rsidR="00082E80">
        <w:rPr>
          <w:rFonts w:hint="cs"/>
          <w:rtl/>
        </w:rPr>
        <w:t>מקליק עם העכבר</w:t>
      </w:r>
      <w:r>
        <w:rPr>
          <w:rFonts w:hint="cs"/>
          <w:rtl/>
        </w:rPr>
        <w:t xml:space="preserve"> </w:t>
      </w:r>
      <w:r w:rsidR="00082E80">
        <w:rPr>
          <w:rFonts w:hint="cs"/>
          <w:rtl/>
        </w:rPr>
        <w:t xml:space="preserve">בנקודה כלשהי </w:t>
      </w:r>
      <w:r>
        <w:rPr>
          <w:rFonts w:hint="cs"/>
          <w:rtl/>
        </w:rPr>
        <w:t>על ה</w:t>
      </w:r>
      <w:r>
        <w:t>container</w:t>
      </w:r>
      <w:r>
        <w:rPr>
          <w:rFonts w:hint="cs"/>
          <w:rtl/>
        </w:rPr>
        <w:t xml:space="preserve">, מתווסף </w:t>
      </w:r>
      <w:r>
        <w:rPr>
          <w:rFonts w:hint="cs"/>
        </w:rPr>
        <w:t>DIV</w:t>
      </w:r>
      <w:r>
        <w:rPr>
          <w:rFonts w:hint="cs"/>
          <w:rtl/>
        </w:rPr>
        <w:t xml:space="preserve"> עם מחלקת </w:t>
      </w:r>
      <w:r>
        <w:rPr>
          <w:rFonts w:hint="cs"/>
        </w:rPr>
        <w:t xml:space="preserve">CSS </w:t>
      </w:r>
      <w:r>
        <w:rPr>
          <w:rFonts w:hint="cs"/>
          <w:rtl/>
        </w:rPr>
        <w:t xml:space="preserve"> בשם </w:t>
      </w:r>
      <w:r>
        <w:t>bar</w:t>
      </w:r>
      <w:r>
        <w:rPr>
          <w:rFonts w:hint="cs"/>
          <w:rtl/>
        </w:rPr>
        <w:t xml:space="preserve"> בגובה של </w:t>
      </w:r>
      <w:r w:rsidR="00082E80">
        <w:rPr>
          <w:rFonts w:hint="cs"/>
          <w:rtl/>
        </w:rPr>
        <w:t>הנקודה.</w:t>
      </w:r>
    </w:p>
    <w:p w14:paraId="6C7D2CED" w14:textId="72D5ADD6" w:rsidR="00781990" w:rsidRPr="00781990" w:rsidRDefault="00781990" w:rsidP="00C7577B">
      <w:pPr>
        <w:rPr>
          <w:rtl/>
        </w:rPr>
      </w:pPr>
      <w:r>
        <w:rPr>
          <w:rFonts w:hint="cs"/>
          <w:rtl/>
        </w:rPr>
        <w:t xml:space="preserve">בקוד נתונה לכם פונקציה בשם </w:t>
      </w:r>
      <w:proofErr w:type="spellStart"/>
      <w:r w:rsidRPr="00781990">
        <w:t>getCoords</w:t>
      </w:r>
      <w:proofErr w:type="spellEnd"/>
      <w:r w:rsidRPr="00781990">
        <w:t>()</w:t>
      </w:r>
      <w:r w:rsidRPr="00781990">
        <w:rPr>
          <w:rFonts w:hint="cs"/>
          <w:rtl/>
        </w:rPr>
        <w:t xml:space="preserve"> שמחזירה את מיקום הלחיצה.</w:t>
      </w:r>
    </w:p>
    <w:p w14:paraId="61B36FF3" w14:textId="3BDAB17E" w:rsidR="0048110B" w:rsidRDefault="0048110B" w:rsidP="00633B5E">
      <w:pPr>
        <w:rPr>
          <w:rtl/>
        </w:rPr>
      </w:pPr>
    </w:p>
    <w:p w14:paraId="4FD7FE0C" w14:textId="6336E0FC" w:rsidR="0048110B" w:rsidRDefault="0048110B" w:rsidP="00633B5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927224D" wp14:editId="6F8E04E1">
            <wp:extent cx="5886450" cy="3597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85" r="39142" b="25000"/>
                    <a:stretch/>
                  </pic:blipFill>
                  <pic:spPr bwMode="auto">
                    <a:xfrm>
                      <a:off x="0" y="0"/>
                      <a:ext cx="5896893" cy="360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218BC" w14:textId="0D5BC170" w:rsidR="00082E80" w:rsidRDefault="00082E80" w:rsidP="00633B5E">
      <w:pPr>
        <w:rPr>
          <w:rtl/>
        </w:rPr>
      </w:pPr>
    </w:p>
    <w:p w14:paraId="141890B3" w14:textId="0D73E08C" w:rsidR="00082E80" w:rsidRDefault="00082E80" w:rsidP="00633B5E">
      <w:pPr>
        <w:rPr>
          <w:rtl/>
        </w:rPr>
      </w:pPr>
    </w:p>
    <w:p w14:paraId="317A1335" w14:textId="77777777" w:rsidR="00082E80" w:rsidRDefault="00082E80" w:rsidP="00633B5E">
      <w:pPr>
        <w:rPr>
          <w:rtl/>
        </w:rPr>
      </w:pPr>
    </w:p>
    <w:p w14:paraId="2FE8DE65" w14:textId="77777777" w:rsidR="00082E80" w:rsidRDefault="00082E80" w:rsidP="00082E80">
      <w:pPr>
        <w:rPr>
          <w:rtl/>
        </w:rPr>
      </w:pPr>
    </w:p>
    <w:p w14:paraId="444D5F8A" w14:textId="276B83FF" w:rsidR="00082E80" w:rsidRDefault="00082E80" w:rsidP="00082E80">
      <w:pPr>
        <w:rPr>
          <w:rtl/>
        </w:rPr>
      </w:pPr>
      <w:r>
        <w:rPr>
          <w:rFonts w:hint="cs"/>
          <w:rtl/>
        </w:rPr>
        <w:t>חלק רביעי: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(7 נקודות)</w:t>
      </w:r>
    </w:p>
    <w:p w14:paraId="675718AE" w14:textId="77777777" w:rsidR="00082E80" w:rsidRDefault="00082E80" w:rsidP="00082E80">
      <w:pPr>
        <w:rPr>
          <w:rtl/>
        </w:rPr>
      </w:pPr>
    </w:p>
    <w:p w14:paraId="135ACC77" w14:textId="2AD4A440" w:rsidR="00082E80" w:rsidRDefault="00082E80" w:rsidP="00082E80">
      <w:pPr>
        <w:rPr>
          <w:u w:val="single"/>
        </w:rPr>
      </w:pPr>
      <w:r w:rsidRPr="00D83EE0">
        <w:rPr>
          <w:rFonts w:hint="cs"/>
          <w:u w:val="single"/>
          <w:rtl/>
        </w:rPr>
        <w:t xml:space="preserve">העתק את הקובץ ל </w:t>
      </w:r>
      <w:r w:rsidRPr="00D83EE0">
        <w:rPr>
          <w:u w:val="single"/>
        </w:rPr>
        <w:t>js</w:t>
      </w:r>
      <w:r>
        <w:rPr>
          <w:u w:val="single"/>
        </w:rPr>
        <w:t>2</w:t>
      </w:r>
      <w:r w:rsidRPr="00D83EE0">
        <w:rPr>
          <w:u w:val="single"/>
        </w:rPr>
        <w:t>-skeleton</w:t>
      </w:r>
      <w:r>
        <w:rPr>
          <w:u w:val="single"/>
        </w:rPr>
        <w:t>4</w:t>
      </w:r>
      <w:r w:rsidRPr="00D83EE0">
        <w:rPr>
          <w:u w:val="single"/>
        </w:rPr>
        <w:t>.html</w:t>
      </w:r>
      <w:r w:rsidRPr="00D83EE0">
        <w:rPr>
          <w:rFonts w:hint="cs"/>
          <w:u w:val="single"/>
          <w:rtl/>
        </w:rPr>
        <w:t xml:space="preserve"> ועבוד עליו.</w:t>
      </w:r>
    </w:p>
    <w:p w14:paraId="3AADE77E" w14:textId="3C96A81D" w:rsidR="00082E80" w:rsidRDefault="00082E80" w:rsidP="00082E80">
      <w:pPr>
        <w:rPr>
          <w:u w:val="single"/>
        </w:rPr>
      </w:pPr>
    </w:p>
    <w:p w14:paraId="486DD7F0" w14:textId="20FFF5AB" w:rsidR="0025207D" w:rsidRDefault="0025207D" w:rsidP="00082E80">
      <w:pPr>
        <w:rPr>
          <w:rtl/>
        </w:rPr>
      </w:pPr>
      <w:r>
        <w:rPr>
          <w:rFonts w:hint="cs"/>
          <w:rtl/>
        </w:rPr>
        <w:t>כאשר ה</w:t>
      </w:r>
      <w:r>
        <w:t>brick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מגיע לקצה התחתון או העליון של ה</w:t>
      </w:r>
      <w:r>
        <w:rPr>
          <w:rFonts w:hint="cs"/>
        </w:rPr>
        <w:t xml:space="preserve">DIV </w:t>
      </w:r>
      <w:r>
        <w:rPr>
          <w:rFonts w:hint="cs"/>
          <w:rtl/>
        </w:rPr>
        <w:t xml:space="preserve"> הצהוב הוא משנה כיוון.</w:t>
      </w:r>
    </w:p>
    <w:p w14:paraId="7ABC241E" w14:textId="3838716A" w:rsidR="00082E80" w:rsidRPr="00082E80" w:rsidRDefault="0025207D" w:rsidP="0025207D">
      <w:pPr>
        <w:rPr>
          <w:rtl/>
        </w:rPr>
      </w:pPr>
      <w:r w:rsidRPr="0025207D">
        <w:rPr>
          <w:rFonts w:hint="cs"/>
          <w:b/>
          <w:bCs/>
          <w:rtl/>
        </w:rPr>
        <w:t>נמקם את ה</w:t>
      </w:r>
      <w:r w:rsidRPr="0025207D">
        <w:rPr>
          <w:b/>
          <w:bCs/>
        </w:rPr>
        <w:t>bar</w:t>
      </w:r>
      <w:r w:rsidRPr="0025207D">
        <w:rPr>
          <w:rFonts w:hint="cs"/>
          <w:b/>
          <w:bCs/>
          <w:rtl/>
        </w:rPr>
        <w:t xml:space="preserve"> תמיד מתחת ל</w:t>
      </w:r>
      <w:r w:rsidRPr="0025207D">
        <w:rPr>
          <w:b/>
          <w:bCs/>
        </w:rPr>
        <w:t>brick</w:t>
      </w:r>
      <w:r w:rsidRPr="0025207D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</w:t>
      </w:r>
      <w:r w:rsidR="00082E80" w:rsidRPr="00082E80">
        <w:rPr>
          <w:rFonts w:hint="cs"/>
          <w:rtl/>
        </w:rPr>
        <w:t>כל פעם שה</w:t>
      </w:r>
      <w:r w:rsidR="00082E80" w:rsidRPr="00082E80">
        <w:t>brick</w:t>
      </w:r>
      <w:r w:rsidR="00082E80" w:rsidRPr="00082E80">
        <w:rPr>
          <w:rFonts w:hint="cs"/>
          <w:rtl/>
        </w:rPr>
        <w:t xml:space="preserve"> פוגע ב</w:t>
      </w:r>
      <w:r w:rsidR="00082E80" w:rsidRPr="00082E80">
        <w:t>bar</w:t>
      </w:r>
      <w:r w:rsidR="00082E80" w:rsidRPr="00082E80">
        <w:rPr>
          <w:rFonts w:hint="cs"/>
        </w:rPr>
        <w:t xml:space="preserve"> </w:t>
      </w:r>
      <w:r w:rsidR="00082E80" w:rsidRPr="00082E80">
        <w:rPr>
          <w:rFonts w:hint="cs"/>
          <w:rtl/>
        </w:rPr>
        <w:t xml:space="preserve"> העליון ביותר הוא </w:t>
      </w:r>
      <w:r>
        <w:rPr>
          <w:rFonts w:hint="cs"/>
          <w:rtl/>
        </w:rPr>
        <w:t>יעלה.</w:t>
      </w:r>
    </w:p>
    <w:p w14:paraId="077576E8" w14:textId="77777777" w:rsidR="00082E80" w:rsidRDefault="00082E80" w:rsidP="00633B5E">
      <w:pPr>
        <w:rPr>
          <w:rtl/>
        </w:rPr>
      </w:pPr>
    </w:p>
    <w:p w14:paraId="4805EDB1" w14:textId="50528974" w:rsidR="00457919" w:rsidRDefault="00457919" w:rsidP="00633B5E">
      <w:pPr>
        <w:rPr>
          <w:lang w:val="en-GB"/>
        </w:rPr>
      </w:pPr>
    </w:p>
    <w:p w14:paraId="475BAB3E" w14:textId="22C5532D" w:rsidR="00633B5E" w:rsidRDefault="00633B5E" w:rsidP="00633B5E">
      <w:pPr>
        <w:rPr>
          <w:rtl/>
        </w:rPr>
      </w:pPr>
    </w:p>
    <w:p w14:paraId="07149D2C" w14:textId="292A81F9" w:rsidR="00633B5E" w:rsidRDefault="00633B5E" w:rsidP="00633B5E">
      <w:pPr>
        <w:jc w:val="center"/>
        <w:rPr>
          <w:rtl/>
        </w:rPr>
      </w:pPr>
    </w:p>
    <w:p w14:paraId="6B83921A" w14:textId="385CB44C" w:rsidR="00994F2F" w:rsidRDefault="00994F2F" w:rsidP="00082E80">
      <w:pPr>
        <w:jc w:val="right"/>
        <w:rPr>
          <w:rtl/>
        </w:rPr>
      </w:pPr>
      <w:r>
        <w:rPr>
          <w:rtl/>
        </w:rPr>
        <w:br w:type="page"/>
      </w:r>
    </w:p>
    <w:p w14:paraId="6D30871E" w14:textId="79BC85D4" w:rsidR="00633B5E" w:rsidRDefault="00633B5E" w:rsidP="00BE19CF">
      <w:pPr>
        <w:rPr>
          <w:rtl/>
        </w:rPr>
      </w:pPr>
    </w:p>
    <w:p w14:paraId="5F86C8ED" w14:textId="65A7A410" w:rsidR="00753B22" w:rsidRDefault="00994F2F" w:rsidP="00B973B5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 w:hint="cs"/>
          <w:b/>
          <w:bCs/>
          <w:sz w:val="28"/>
          <w:rtl/>
        </w:rPr>
        <w:t>3</w:t>
      </w:r>
      <w:r w:rsidR="00753B22">
        <w:rPr>
          <w:rFonts w:cs="Times New Roman" w:hint="cs"/>
          <w:b/>
          <w:bCs/>
          <w:sz w:val="28"/>
          <w:rtl/>
        </w:rPr>
        <w:t xml:space="preserve">. </w:t>
      </w:r>
      <w:r w:rsidR="00753B22" w:rsidRPr="006B7311">
        <w:rPr>
          <w:rFonts w:cs="Times New Roman" w:hint="cs"/>
          <w:b/>
          <w:bCs/>
          <w:sz w:val="28"/>
          <w:rtl/>
        </w:rPr>
        <w:t xml:space="preserve">תרגיל  </w:t>
      </w:r>
      <w:r w:rsidR="00753B22">
        <w:rPr>
          <w:rFonts w:cs="Times New Roman" w:hint="cs"/>
          <w:b/>
          <w:bCs/>
          <w:sz w:val="28"/>
          <w:rtl/>
        </w:rPr>
        <w:t>ב</w:t>
      </w:r>
      <w:r w:rsidR="00753B22">
        <w:rPr>
          <w:rFonts w:cs="Times New Roman"/>
          <w:b/>
          <w:bCs/>
          <w:sz w:val="28"/>
        </w:rPr>
        <w:t>jQuery</w:t>
      </w:r>
      <w:r w:rsidR="00753B22" w:rsidRPr="006B7311">
        <w:rPr>
          <w:rFonts w:cs="Times New Roman" w:hint="cs"/>
          <w:b/>
          <w:bCs/>
          <w:sz w:val="28"/>
          <w:rtl/>
        </w:rPr>
        <w:t xml:space="preserve"> </w:t>
      </w:r>
    </w:p>
    <w:p w14:paraId="4F5250E1" w14:textId="0E7D6B24" w:rsidR="00633B5E" w:rsidRDefault="00633B5E" w:rsidP="00BE19CF">
      <w:pPr>
        <w:rPr>
          <w:rtl/>
        </w:rPr>
      </w:pPr>
    </w:p>
    <w:p w14:paraId="48716D6E" w14:textId="502A3EAB" w:rsidR="00B973B5" w:rsidRPr="00D07E25" w:rsidRDefault="00B973B5" w:rsidP="00B973B5">
      <w:pPr>
        <w:rPr>
          <w:u w:val="single"/>
          <w:rtl/>
        </w:rPr>
      </w:pPr>
      <w:r w:rsidRPr="00D07E25">
        <w:rPr>
          <w:rFonts w:hint="cs"/>
          <w:u w:val="single"/>
          <w:rtl/>
        </w:rPr>
        <w:t xml:space="preserve">יש להשתמש בקובץ </w:t>
      </w:r>
      <w:r w:rsidRPr="00D07E25">
        <w:rPr>
          <w:u w:val="single"/>
        </w:rPr>
        <w:t>JS</w:t>
      </w:r>
      <w:r>
        <w:rPr>
          <w:u w:val="single"/>
        </w:rPr>
        <w:t>3</w:t>
      </w:r>
      <w:r w:rsidRPr="00D07E25">
        <w:rPr>
          <w:u w:val="single"/>
        </w:rPr>
        <w:t>-Sekeleton</w:t>
      </w:r>
      <w:r w:rsidRPr="00D07E25">
        <w:rPr>
          <w:rFonts w:hint="cs"/>
          <w:u w:val="single"/>
          <w:rtl/>
        </w:rPr>
        <w:t xml:space="preserve"> שנמצא בתיקייה </w:t>
      </w:r>
      <w:r>
        <w:rPr>
          <w:u w:val="single"/>
        </w:rPr>
        <w:t>JS3</w:t>
      </w:r>
    </w:p>
    <w:p w14:paraId="195ACD9B" w14:textId="78108EFE" w:rsidR="00B973B5" w:rsidRPr="00C41CCC" w:rsidRDefault="00B973B5" w:rsidP="00B973B5">
      <w:pPr>
        <w:rPr>
          <w:rFonts w:cs="Times New Roman"/>
          <w:color w:val="000000"/>
          <w:rtl/>
        </w:rPr>
      </w:pPr>
      <w:r>
        <w:rPr>
          <w:rFonts w:cs="Times New Roman" w:hint="cs"/>
          <w:color w:val="000000"/>
          <w:rtl/>
        </w:rPr>
        <w:t xml:space="preserve">יש לעבוד אך ורק עם פקודות של </w:t>
      </w:r>
      <w:r w:rsidR="00C41CCC">
        <w:rPr>
          <w:rFonts w:cs="Times New Roman"/>
          <w:color w:val="000000"/>
        </w:rPr>
        <w:t xml:space="preserve"> </w:t>
      </w:r>
      <w:r w:rsidR="00C41CCC">
        <w:rPr>
          <w:rFonts w:cs="Times New Roman" w:hint="cs"/>
          <w:color w:val="000000"/>
        </w:rPr>
        <w:t xml:space="preserve"> </w:t>
      </w:r>
      <w:r w:rsidR="00C41CC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jQuery</w:t>
      </w:r>
      <w:r w:rsidR="00C41CCC">
        <w:rPr>
          <w:rFonts w:cs="Times New Roman" w:hint="cs"/>
          <w:color w:val="000000"/>
          <w:rtl/>
        </w:rPr>
        <w:t xml:space="preserve"> ובאמצעות קוד פשוט ויעיל.</w:t>
      </w:r>
    </w:p>
    <w:p w14:paraId="7C83EA4A" w14:textId="1FB11E26" w:rsidR="00B973B5" w:rsidRDefault="00B973B5" w:rsidP="00BE19CF"/>
    <w:p w14:paraId="327F4064" w14:textId="5E158F9C" w:rsidR="0048102C" w:rsidRDefault="0048102C" w:rsidP="0048102C">
      <w:r>
        <w:rPr>
          <w:rFonts w:hint="cs"/>
          <w:rtl/>
        </w:rPr>
        <w:t>חלק ראשון: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>
        <w:t>5</w:t>
      </w:r>
      <w:r>
        <w:rPr>
          <w:rFonts w:hint="cs"/>
          <w:rtl/>
        </w:rPr>
        <w:t xml:space="preserve"> נקודות)</w:t>
      </w:r>
    </w:p>
    <w:p w14:paraId="7C3349AE" w14:textId="569E9BA2" w:rsidR="0048102C" w:rsidRDefault="0048102C" w:rsidP="0048102C"/>
    <w:p w14:paraId="1DC586C5" w14:textId="35EC4D11" w:rsidR="0048102C" w:rsidRDefault="0048102C" w:rsidP="0048102C">
      <w:pPr>
        <w:rPr>
          <w:rtl/>
        </w:rPr>
      </w:pPr>
      <w:r>
        <w:rPr>
          <w:rFonts w:hint="cs"/>
          <w:rtl/>
        </w:rPr>
        <w:t>כאשר משתנה הערך של הצבע בפקד הגלילה, יש לשנות את צבע הרקע של ה</w:t>
      </w:r>
      <w:r>
        <w:rPr>
          <w:rFonts w:hint="cs"/>
        </w:rPr>
        <w:t>DIV</w:t>
      </w:r>
      <w:r>
        <w:rPr>
          <w:rFonts w:hint="cs"/>
          <w:rtl/>
        </w:rPr>
        <w:t xml:space="preserve"> בהתאם לצבע הנבחר.</w:t>
      </w:r>
    </w:p>
    <w:p w14:paraId="68DE480E" w14:textId="77777777" w:rsidR="0048102C" w:rsidRDefault="0048102C" w:rsidP="00BE19CF">
      <w:pPr>
        <w:rPr>
          <w:rtl/>
        </w:rPr>
      </w:pPr>
    </w:p>
    <w:p w14:paraId="571E2960" w14:textId="22FD1521" w:rsidR="0048102C" w:rsidRDefault="0048102C" w:rsidP="00BE19CF"/>
    <w:p w14:paraId="6220693B" w14:textId="26156185" w:rsidR="0048102C" w:rsidRDefault="0048102C" w:rsidP="00BE19CF">
      <w:r>
        <w:rPr>
          <w:noProof/>
        </w:rPr>
        <w:drawing>
          <wp:inline distT="0" distB="0" distL="0" distR="0" wp14:anchorId="1D4AFC04" wp14:editId="253A758B">
            <wp:extent cx="34099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24" r="47373" b="60278"/>
                    <a:stretch/>
                  </pic:blipFill>
                  <pic:spPr bwMode="auto">
                    <a:xfrm>
                      <a:off x="0" y="0"/>
                      <a:ext cx="34099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A892" w14:textId="45555FC4" w:rsidR="0048102C" w:rsidRDefault="0048102C" w:rsidP="00BE19CF">
      <w:pPr>
        <w:rPr>
          <w:rtl/>
        </w:rPr>
      </w:pPr>
    </w:p>
    <w:p w14:paraId="7747ACD4" w14:textId="77777777" w:rsidR="0048102C" w:rsidRDefault="0048102C" w:rsidP="00BE19CF"/>
    <w:p w14:paraId="7D80CD55" w14:textId="77777777" w:rsidR="0048102C" w:rsidRDefault="0048102C" w:rsidP="0048102C">
      <w:pPr>
        <w:rPr>
          <w:rtl/>
        </w:rPr>
      </w:pPr>
      <w:r>
        <w:rPr>
          <w:rFonts w:hint="cs"/>
          <w:rtl/>
        </w:rPr>
        <w:t>חלק שני: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>
        <w:t>5</w:t>
      </w:r>
      <w:r>
        <w:rPr>
          <w:rFonts w:hint="cs"/>
          <w:rtl/>
        </w:rPr>
        <w:t xml:space="preserve"> נקודות)</w:t>
      </w:r>
    </w:p>
    <w:p w14:paraId="515222D3" w14:textId="77777777" w:rsidR="0048102C" w:rsidRDefault="0048102C" w:rsidP="0048102C">
      <w:pPr>
        <w:rPr>
          <w:rtl/>
        </w:rPr>
      </w:pPr>
    </w:p>
    <w:p w14:paraId="570ED6B0" w14:textId="251E7BD6" w:rsidR="0048102C" w:rsidRPr="00D83EE0" w:rsidRDefault="0048102C" w:rsidP="0048102C">
      <w:pPr>
        <w:rPr>
          <w:u w:val="single"/>
          <w:rtl/>
        </w:rPr>
      </w:pPr>
      <w:r w:rsidRPr="00D83EE0">
        <w:rPr>
          <w:rFonts w:hint="cs"/>
          <w:u w:val="single"/>
          <w:rtl/>
        </w:rPr>
        <w:t xml:space="preserve">העתק את הקובץ ל </w:t>
      </w:r>
      <w:r w:rsidRPr="00D83EE0">
        <w:rPr>
          <w:u w:val="single"/>
        </w:rPr>
        <w:t>js</w:t>
      </w:r>
      <w:r w:rsidR="00445834">
        <w:rPr>
          <w:u w:val="single"/>
        </w:rPr>
        <w:t>3</w:t>
      </w:r>
      <w:r w:rsidRPr="00D83EE0">
        <w:rPr>
          <w:u w:val="single"/>
        </w:rPr>
        <w:t>-skeleton</w:t>
      </w:r>
      <w:r>
        <w:rPr>
          <w:u w:val="single"/>
        </w:rPr>
        <w:t>2</w:t>
      </w:r>
      <w:r w:rsidRPr="00D83EE0">
        <w:rPr>
          <w:u w:val="single"/>
        </w:rPr>
        <w:t>.html</w:t>
      </w:r>
      <w:r w:rsidRPr="00D83EE0">
        <w:rPr>
          <w:rFonts w:hint="cs"/>
          <w:u w:val="single"/>
          <w:rtl/>
        </w:rPr>
        <w:t xml:space="preserve"> ועבוד עליו.</w:t>
      </w:r>
    </w:p>
    <w:p w14:paraId="6F4EF633" w14:textId="77777777" w:rsidR="0048102C" w:rsidRDefault="0048102C" w:rsidP="0048102C">
      <w:pPr>
        <w:rPr>
          <w:rtl/>
        </w:rPr>
      </w:pPr>
    </w:p>
    <w:p w14:paraId="434801AE" w14:textId="451384DE" w:rsidR="0048102C" w:rsidRDefault="00445834" w:rsidP="0048102C">
      <w:pPr>
        <w:rPr>
          <w:rtl/>
        </w:rPr>
      </w:pPr>
      <w:r>
        <w:rPr>
          <w:rFonts w:hint="cs"/>
          <w:rtl/>
        </w:rPr>
        <w:t xml:space="preserve">אם המשתמש בוחר צבע לבן, יש להעלים את פקד הגלילה באמצעות פונקציית </w:t>
      </w:r>
      <w:r>
        <w:t>fade</w:t>
      </w:r>
      <w:r>
        <w:rPr>
          <w:rFonts w:hint="cs"/>
          <w:rtl/>
        </w:rPr>
        <w:t>.</w:t>
      </w:r>
    </w:p>
    <w:p w14:paraId="09036821" w14:textId="62BE728F" w:rsidR="00C41CCC" w:rsidRDefault="00C41CCC" w:rsidP="00BE19CF"/>
    <w:p w14:paraId="3F3DB71C" w14:textId="77777777" w:rsidR="00C41CCC" w:rsidRDefault="00C41CCC" w:rsidP="00BE19CF"/>
    <w:p w14:paraId="1CCDFE91" w14:textId="6B4DD4C6" w:rsidR="003F6804" w:rsidRPr="002C1D99" w:rsidRDefault="003F6804" w:rsidP="00CF7DF8">
      <w:pPr>
        <w:rPr>
          <w:rFonts w:cs="Times New Roman"/>
          <w:color w:val="000000"/>
        </w:rPr>
      </w:pPr>
    </w:p>
    <w:sectPr w:rsidR="003F6804" w:rsidRPr="002C1D99" w:rsidSect="009C33A1">
      <w:headerReference w:type="default" r:id="rId12"/>
      <w:pgSz w:w="11906" w:h="16838"/>
      <w:pgMar w:top="993" w:right="851" w:bottom="568" w:left="85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B46F" w14:textId="77777777" w:rsidR="007C331E" w:rsidRDefault="007C331E">
      <w:r>
        <w:separator/>
      </w:r>
    </w:p>
  </w:endnote>
  <w:endnote w:type="continuationSeparator" w:id="0">
    <w:p w14:paraId="76787C19" w14:textId="77777777" w:rsidR="007C331E" w:rsidRDefault="007C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CEC2" w14:textId="77777777" w:rsidR="007C331E" w:rsidRDefault="007C331E">
      <w:r>
        <w:separator/>
      </w:r>
    </w:p>
  </w:footnote>
  <w:footnote w:type="continuationSeparator" w:id="0">
    <w:p w14:paraId="64F615F3" w14:textId="77777777" w:rsidR="007C331E" w:rsidRDefault="007C3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12DA" w14:textId="77777777" w:rsidR="009C4BE8" w:rsidRDefault="009C4BE8" w:rsidP="00046A68">
    <w:pPr>
      <w:pStyle w:val="a3"/>
      <w:jc w:val="right"/>
      <w:rPr>
        <w:rtl/>
      </w:rPr>
    </w:pPr>
  </w:p>
  <w:p w14:paraId="5663DA6F" w14:textId="77777777" w:rsidR="009C4BE8" w:rsidRDefault="009C4BE8">
    <w:pPr>
      <w:pStyle w:val="a6"/>
      <w:bidi/>
      <w:rPr>
        <w:rFonts w:cs="Times New Roman"/>
        <w:color w:val="333399"/>
        <w:spacing w:val="60"/>
        <w:sz w:val="22"/>
        <w:szCs w:val="22"/>
      </w:rPr>
    </w:pP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1069"/>
    <w:multiLevelType w:val="hybridMultilevel"/>
    <w:tmpl w:val="ECF63B8A"/>
    <w:lvl w:ilvl="0" w:tplc="664276C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6A3D66A7"/>
    <w:multiLevelType w:val="hybridMultilevel"/>
    <w:tmpl w:val="305A5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A644D4"/>
    <w:multiLevelType w:val="hybridMultilevel"/>
    <w:tmpl w:val="99B2C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886375673">
    <w:abstractNumId w:val="0"/>
  </w:num>
  <w:num w:numId="2" w16cid:durableId="176891275">
    <w:abstractNumId w:val="2"/>
  </w:num>
  <w:num w:numId="3" w16cid:durableId="69496705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3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E"/>
    <w:rsid w:val="00003D86"/>
    <w:rsid w:val="00004B22"/>
    <w:rsid w:val="00006CCA"/>
    <w:rsid w:val="00013236"/>
    <w:rsid w:val="00046A68"/>
    <w:rsid w:val="00055994"/>
    <w:rsid w:val="00081808"/>
    <w:rsid w:val="00082E80"/>
    <w:rsid w:val="00086292"/>
    <w:rsid w:val="0009059E"/>
    <w:rsid w:val="00092810"/>
    <w:rsid w:val="000939F1"/>
    <w:rsid w:val="000A3D54"/>
    <w:rsid w:val="000A414D"/>
    <w:rsid w:val="000A638E"/>
    <w:rsid w:val="000B6627"/>
    <w:rsid w:val="000B6695"/>
    <w:rsid w:val="000C1509"/>
    <w:rsid w:val="000D35DB"/>
    <w:rsid w:val="000D37FD"/>
    <w:rsid w:val="000E18C8"/>
    <w:rsid w:val="000E6ED3"/>
    <w:rsid w:val="000F47FA"/>
    <w:rsid w:val="000F4F20"/>
    <w:rsid w:val="001156B5"/>
    <w:rsid w:val="0012113C"/>
    <w:rsid w:val="001256B1"/>
    <w:rsid w:val="00131E63"/>
    <w:rsid w:val="001371F6"/>
    <w:rsid w:val="00144AE8"/>
    <w:rsid w:val="001624B6"/>
    <w:rsid w:val="00165825"/>
    <w:rsid w:val="001668CC"/>
    <w:rsid w:val="00167C37"/>
    <w:rsid w:val="00186A03"/>
    <w:rsid w:val="001A1995"/>
    <w:rsid w:val="001A1E2A"/>
    <w:rsid w:val="001A5955"/>
    <w:rsid w:val="001A5DDC"/>
    <w:rsid w:val="001A7C33"/>
    <w:rsid w:val="001B7CA3"/>
    <w:rsid w:val="001C418E"/>
    <w:rsid w:val="001C7FFA"/>
    <w:rsid w:val="001E2521"/>
    <w:rsid w:val="001E3A40"/>
    <w:rsid w:val="001F6CA4"/>
    <w:rsid w:val="001F705A"/>
    <w:rsid w:val="00201660"/>
    <w:rsid w:val="002019C4"/>
    <w:rsid w:val="00202E3D"/>
    <w:rsid w:val="00205275"/>
    <w:rsid w:val="00230145"/>
    <w:rsid w:val="00236275"/>
    <w:rsid w:val="00244193"/>
    <w:rsid w:val="0025207D"/>
    <w:rsid w:val="00257659"/>
    <w:rsid w:val="002602FB"/>
    <w:rsid w:val="00274209"/>
    <w:rsid w:val="00290055"/>
    <w:rsid w:val="002A37B4"/>
    <w:rsid w:val="002A5C98"/>
    <w:rsid w:val="002B2A2B"/>
    <w:rsid w:val="002C0015"/>
    <w:rsid w:val="002C1D99"/>
    <w:rsid w:val="002D0061"/>
    <w:rsid w:val="002D4667"/>
    <w:rsid w:val="002E7138"/>
    <w:rsid w:val="002F75C0"/>
    <w:rsid w:val="003025E6"/>
    <w:rsid w:val="003043A4"/>
    <w:rsid w:val="00307ABB"/>
    <w:rsid w:val="00312F6E"/>
    <w:rsid w:val="00313643"/>
    <w:rsid w:val="003266ED"/>
    <w:rsid w:val="0033226B"/>
    <w:rsid w:val="00343601"/>
    <w:rsid w:val="003458E2"/>
    <w:rsid w:val="003517AC"/>
    <w:rsid w:val="003518A9"/>
    <w:rsid w:val="00352E6D"/>
    <w:rsid w:val="00357FD4"/>
    <w:rsid w:val="00360060"/>
    <w:rsid w:val="003949B7"/>
    <w:rsid w:val="003A537D"/>
    <w:rsid w:val="003C028A"/>
    <w:rsid w:val="003C29B3"/>
    <w:rsid w:val="003C5ECC"/>
    <w:rsid w:val="003C6C02"/>
    <w:rsid w:val="003D1F25"/>
    <w:rsid w:val="003E1BBF"/>
    <w:rsid w:val="003E1F06"/>
    <w:rsid w:val="003F191E"/>
    <w:rsid w:val="003F6804"/>
    <w:rsid w:val="003F7A3A"/>
    <w:rsid w:val="00406A57"/>
    <w:rsid w:val="0041300E"/>
    <w:rsid w:val="0041594E"/>
    <w:rsid w:val="0041607B"/>
    <w:rsid w:val="0043690B"/>
    <w:rsid w:val="00437B7F"/>
    <w:rsid w:val="00444056"/>
    <w:rsid w:val="00445834"/>
    <w:rsid w:val="00457919"/>
    <w:rsid w:val="004654B7"/>
    <w:rsid w:val="0047519B"/>
    <w:rsid w:val="0048102C"/>
    <w:rsid w:val="0048110B"/>
    <w:rsid w:val="004930D6"/>
    <w:rsid w:val="00495903"/>
    <w:rsid w:val="004A334E"/>
    <w:rsid w:val="004B7EF9"/>
    <w:rsid w:val="004D01BA"/>
    <w:rsid w:val="004D37DF"/>
    <w:rsid w:val="004D5FF8"/>
    <w:rsid w:val="004E04A0"/>
    <w:rsid w:val="004E7C89"/>
    <w:rsid w:val="004F5E53"/>
    <w:rsid w:val="005207F1"/>
    <w:rsid w:val="00530271"/>
    <w:rsid w:val="00532302"/>
    <w:rsid w:val="005452CF"/>
    <w:rsid w:val="00545ABE"/>
    <w:rsid w:val="0056066B"/>
    <w:rsid w:val="00567E38"/>
    <w:rsid w:val="00571AF8"/>
    <w:rsid w:val="005756B1"/>
    <w:rsid w:val="00597BBB"/>
    <w:rsid w:val="005A778F"/>
    <w:rsid w:val="005B473A"/>
    <w:rsid w:val="005B4BCD"/>
    <w:rsid w:val="005D2BC2"/>
    <w:rsid w:val="005D3710"/>
    <w:rsid w:val="005E5B4F"/>
    <w:rsid w:val="00610C07"/>
    <w:rsid w:val="00633B5E"/>
    <w:rsid w:val="00634605"/>
    <w:rsid w:val="00637B60"/>
    <w:rsid w:val="00640287"/>
    <w:rsid w:val="006413F7"/>
    <w:rsid w:val="00645D69"/>
    <w:rsid w:val="00647DBA"/>
    <w:rsid w:val="00654CC8"/>
    <w:rsid w:val="0065618F"/>
    <w:rsid w:val="00656FD4"/>
    <w:rsid w:val="00657F48"/>
    <w:rsid w:val="00660A13"/>
    <w:rsid w:val="006637EE"/>
    <w:rsid w:val="00663B28"/>
    <w:rsid w:val="00663EDC"/>
    <w:rsid w:val="00664A48"/>
    <w:rsid w:val="00675BA5"/>
    <w:rsid w:val="0069309E"/>
    <w:rsid w:val="00693D7D"/>
    <w:rsid w:val="006B32AF"/>
    <w:rsid w:val="006B7311"/>
    <w:rsid w:val="006C0105"/>
    <w:rsid w:val="006D305E"/>
    <w:rsid w:val="006E3C22"/>
    <w:rsid w:val="006F2A7B"/>
    <w:rsid w:val="006F506B"/>
    <w:rsid w:val="00714BBE"/>
    <w:rsid w:val="00736F5A"/>
    <w:rsid w:val="007455F6"/>
    <w:rsid w:val="0074662F"/>
    <w:rsid w:val="007475B2"/>
    <w:rsid w:val="00751EC2"/>
    <w:rsid w:val="007533C4"/>
    <w:rsid w:val="00753B22"/>
    <w:rsid w:val="007541B1"/>
    <w:rsid w:val="00777194"/>
    <w:rsid w:val="00781990"/>
    <w:rsid w:val="00785BEE"/>
    <w:rsid w:val="007A3562"/>
    <w:rsid w:val="007A3FF4"/>
    <w:rsid w:val="007C331E"/>
    <w:rsid w:val="007D13EB"/>
    <w:rsid w:val="007E2D9B"/>
    <w:rsid w:val="008327E6"/>
    <w:rsid w:val="00832DEB"/>
    <w:rsid w:val="0083745B"/>
    <w:rsid w:val="008401AD"/>
    <w:rsid w:val="00845CBF"/>
    <w:rsid w:val="008716BB"/>
    <w:rsid w:val="0087307D"/>
    <w:rsid w:val="00873153"/>
    <w:rsid w:val="00890AD6"/>
    <w:rsid w:val="00892456"/>
    <w:rsid w:val="008A3D9D"/>
    <w:rsid w:val="008B1122"/>
    <w:rsid w:val="008B48B1"/>
    <w:rsid w:val="008C1883"/>
    <w:rsid w:val="008E53FF"/>
    <w:rsid w:val="008E787E"/>
    <w:rsid w:val="008F316E"/>
    <w:rsid w:val="00920B50"/>
    <w:rsid w:val="00922E24"/>
    <w:rsid w:val="00932346"/>
    <w:rsid w:val="00936CB5"/>
    <w:rsid w:val="00942EB6"/>
    <w:rsid w:val="009836DB"/>
    <w:rsid w:val="0098726F"/>
    <w:rsid w:val="00991AA9"/>
    <w:rsid w:val="0099464D"/>
    <w:rsid w:val="00994F2F"/>
    <w:rsid w:val="009A6005"/>
    <w:rsid w:val="009C33A1"/>
    <w:rsid w:val="009C4BE8"/>
    <w:rsid w:val="009C62B5"/>
    <w:rsid w:val="009C7E19"/>
    <w:rsid w:val="009E344B"/>
    <w:rsid w:val="00A064A9"/>
    <w:rsid w:val="00A111B2"/>
    <w:rsid w:val="00A17665"/>
    <w:rsid w:val="00A2387D"/>
    <w:rsid w:val="00A23D2B"/>
    <w:rsid w:val="00A24920"/>
    <w:rsid w:val="00A24A3C"/>
    <w:rsid w:val="00A32357"/>
    <w:rsid w:val="00A32A7B"/>
    <w:rsid w:val="00A40767"/>
    <w:rsid w:val="00A527C6"/>
    <w:rsid w:val="00A706D6"/>
    <w:rsid w:val="00A77062"/>
    <w:rsid w:val="00A82BA5"/>
    <w:rsid w:val="00A95624"/>
    <w:rsid w:val="00AA4F69"/>
    <w:rsid w:val="00AB487B"/>
    <w:rsid w:val="00AC25DC"/>
    <w:rsid w:val="00AC4F16"/>
    <w:rsid w:val="00AE0503"/>
    <w:rsid w:val="00AE27A3"/>
    <w:rsid w:val="00AE3AA1"/>
    <w:rsid w:val="00AE744A"/>
    <w:rsid w:val="00AE7F0F"/>
    <w:rsid w:val="00AF5DA4"/>
    <w:rsid w:val="00B12812"/>
    <w:rsid w:val="00B17FE4"/>
    <w:rsid w:val="00B202D2"/>
    <w:rsid w:val="00B24A84"/>
    <w:rsid w:val="00B33CA6"/>
    <w:rsid w:val="00B37C65"/>
    <w:rsid w:val="00B47378"/>
    <w:rsid w:val="00B61C4C"/>
    <w:rsid w:val="00B62D88"/>
    <w:rsid w:val="00B73E1A"/>
    <w:rsid w:val="00B81559"/>
    <w:rsid w:val="00B973B5"/>
    <w:rsid w:val="00BA5779"/>
    <w:rsid w:val="00BA651A"/>
    <w:rsid w:val="00BB51C4"/>
    <w:rsid w:val="00BD0783"/>
    <w:rsid w:val="00BD1902"/>
    <w:rsid w:val="00BE19CF"/>
    <w:rsid w:val="00BF079D"/>
    <w:rsid w:val="00BF2373"/>
    <w:rsid w:val="00BF6D82"/>
    <w:rsid w:val="00BF7BC8"/>
    <w:rsid w:val="00C01F12"/>
    <w:rsid w:val="00C03F40"/>
    <w:rsid w:val="00C104DD"/>
    <w:rsid w:val="00C16165"/>
    <w:rsid w:val="00C21611"/>
    <w:rsid w:val="00C217CD"/>
    <w:rsid w:val="00C40026"/>
    <w:rsid w:val="00C41CCC"/>
    <w:rsid w:val="00C44A5D"/>
    <w:rsid w:val="00C44FDC"/>
    <w:rsid w:val="00C5016B"/>
    <w:rsid w:val="00C654C4"/>
    <w:rsid w:val="00C7577B"/>
    <w:rsid w:val="00C83D8C"/>
    <w:rsid w:val="00C86AF5"/>
    <w:rsid w:val="00C954B7"/>
    <w:rsid w:val="00C957D2"/>
    <w:rsid w:val="00CA3CDB"/>
    <w:rsid w:val="00CC629D"/>
    <w:rsid w:val="00CD0715"/>
    <w:rsid w:val="00CD544D"/>
    <w:rsid w:val="00CD5F8B"/>
    <w:rsid w:val="00CD7466"/>
    <w:rsid w:val="00CE0843"/>
    <w:rsid w:val="00CE6D90"/>
    <w:rsid w:val="00CF2116"/>
    <w:rsid w:val="00CF7DF8"/>
    <w:rsid w:val="00D00743"/>
    <w:rsid w:val="00D07E25"/>
    <w:rsid w:val="00D104A1"/>
    <w:rsid w:val="00D10C78"/>
    <w:rsid w:val="00D14CFD"/>
    <w:rsid w:val="00D20CE3"/>
    <w:rsid w:val="00D20E06"/>
    <w:rsid w:val="00D236BC"/>
    <w:rsid w:val="00D23719"/>
    <w:rsid w:val="00D337F6"/>
    <w:rsid w:val="00D37C9C"/>
    <w:rsid w:val="00D42FE5"/>
    <w:rsid w:val="00D526A3"/>
    <w:rsid w:val="00D5759A"/>
    <w:rsid w:val="00D62F30"/>
    <w:rsid w:val="00D7031D"/>
    <w:rsid w:val="00D71F5F"/>
    <w:rsid w:val="00D83EE0"/>
    <w:rsid w:val="00DB6697"/>
    <w:rsid w:val="00DC13B7"/>
    <w:rsid w:val="00DC4C41"/>
    <w:rsid w:val="00DD7346"/>
    <w:rsid w:val="00DE0AC2"/>
    <w:rsid w:val="00DF0E3F"/>
    <w:rsid w:val="00DF6306"/>
    <w:rsid w:val="00E014DF"/>
    <w:rsid w:val="00E102CD"/>
    <w:rsid w:val="00E2216D"/>
    <w:rsid w:val="00E35AB4"/>
    <w:rsid w:val="00E36197"/>
    <w:rsid w:val="00E36804"/>
    <w:rsid w:val="00E5445E"/>
    <w:rsid w:val="00E55FD8"/>
    <w:rsid w:val="00E7048B"/>
    <w:rsid w:val="00E73E6B"/>
    <w:rsid w:val="00E805FA"/>
    <w:rsid w:val="00E8080B"/>
    <w:rsid w:val="00E96B5D"/>
    <w:rsid w:val="00EA4BF6"/>
    <w:rsid w:val="00EA4E92"/>
    <w:rsid w:val="00EB291F"/>
    <w:rsid w:val="00EB672D"/>
    <w:rsid w:val="00ED37A0"/>
    <w:rsid w:val="00F016C5"/>
    <w:rsid w:val="00F04C67"/>
    <w:rsid w:val="00F16483"/>
    <w:rsid w:val="00F17E8B"/>
    <w:rsid w:val="00F30480"/>
    <w:rsid w:val="00F30B1A"/>
    <w:rsid w:val="00F36118"/>
    <w:rsid w:val="00F41496"/>
    <w:rsid w:val="00F51BDB"/>
    <w:rsid w:val="00F560BC"/>
    <w:rsid w:val="00F663BC"/>
    <w:rsid w:val="00F670A0"/>
    <w:rsid w:val="00F72A1E"/>
    <w:rsid w:val="00F9421C"/>
    <w:rsid w:val="00FA1472"/>
    <w:rsid w:val="00FA6D4E"/>
    <w:rsid w:val="00FB3CBB"/>
    <w:rsid w:val="00FB6E9B"/>
    <w:rsid w:val="00FC12C0"/>
    <w:rsid w:val="00FC29E1"/>
    <w:rsid w:val="00FD60C7"/>
    <w:rsid w:val="00FE1439"/>
    <w:rsid w:val="00FE68CE"/>
    <w:rsid w:val="00FF0801"/>
    <w:rsid w:val="00FF3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A29F02"/>
  <w15:docId w15:val="{5DBD1562-E3D4-4EAA-8617-7953D99E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3CDB"/>
    <w:pPr>
      <w:bidi/>
    </w:pPr>
    <w:rPr>
      <w:rFonts w:cs="Narkisim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3CDB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CA3CDB"/>
    <w:pPr>
      <w:tabs>
        <w:tab w:val="center" w:pos="4320"/>
        <w:tab w:val="right" w:pos="8640"/>
      </w:tabs>
    </w:pPr>
  </w:style>
  <w:style w:type="paragraph" w:styleId="a6">
    <w:name w:val="Body Text"/>
    <w:basedOn w:val="a"/>
    <w:link w:val="a7"/>
    <w:rsid w:val="00CA3CDB"/>
    <w:pPr>
      <w:bidi w:val="0"/>
    </w:pPr>
    <w:rPr>
      <w:szCs w:val="24"/>
    </w:rPr>
  </w:style>
  <w:style w:type="character" w:styleId="Hyperlink">
    <w:name w:val="Hyperlink"/>
    <w:rsid w:val="00CA3CDB"/>
    <w:rPr>
      <w:color w:val="0000FF"/>
      <w:u w:val="single"/>
    </w:rPr>
  </w:style>
  <w:style w:type="paragraph" w:styleId="a8">
    <w:name w:val="Title"/>
    <w:basedOn w:val="a"/>
    <w:qFormat/>
    <w:rsid w:val="00CA3CDB"/>
    <w:pPr>
      <w:spacing w:line="360" w:lineRule="auto"/>
      <w:jc w:val="center"/>
    </w:pPr>
    <w:rPr>
      <w:b/>
      <w:bCs/>
      <w:sz w:val="32"/>
      <w:szCs w:val="32"/>
    </w:rPr>
  </w:style>
  <w:style w:type="paragraph" w:styleId="a9">
    <w:name w:val="Balloon Text"/>
    <w:basedOn w:val="a"/>
    <w:semiHidden/>
    <w:rsid w:val="00B24A84"/>
    <w:rPr>
      <w:rFonts w:ascii="Tahoma" w:hAnsi="Tahoma" w:cs="Tahoma"/>
      <w:sz w:val="16"/>
      <w:szCs w:val="16"/>
    </w:rPr>
  </w:style>
  <w:style w:type="character" w:customStyle="1" w:styleId="a4">
    <w:name w:val="כותרת עליונה תו"/>
    <w:link w:val="a3"/>
    <w:rsid w:val="0074662F"/>
    <w:rPr>
      <w:rFonts w:cs="Narkisim"/>
      <w:sz w:val="24"/>
      <w:szCs w:val="28"/>
      <w:lang w:eastAsia="he-IL"/>
    </w:rPr>
  </w:style>
  <w:style w:type="character" w:customStyle="1" w:styleId="a7">
    <w:name w:val="גוף טקסט תו"/>
    <w:link w:val="a6"/>
    <w:rsid w:val="0074662F"/>
    <w:rPr>
      <w:rFonts w:cs="Narkisim"/>
      <w:sz w:val="24"/>
      <w:szCs w:val="24"/>
      <w:lang w:eastAsia="he-IL"/>
    </w:rPr>
  </w:style>
  <w:style w:type="paragraph" w:customStyle="1" w:styleId="1">
    <w:name w:val="1"/>
    <w:basedOn w:val="a"/>
    <w:next w:val="a8"/>
    <w:qFormat/>
    <w:rsid w:val="0074662F"/>
    <w:pPr>
      <w:spacing w:line="360" w:lineRule="auto"/>
      <w:jc w:val="center"/>
    </w:pPr>
    <w:rPr>
      <w:b/>
      <w:bCs/>
      <w:sz w:val="32"/>
      <w:szCs w:val="32"/>
    </w:rPr>
  </w:style>
  <w:style w:type="table" w:styleId="aa">
    <w:name w:val="Table Grid"/>
    <w:basedOn w:val="a1"/>
    <w:rsid w:val="00753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93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B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AB487B"/>
    <w:rPr>
      <w:rFonts w:ascii="Courier New" w:hAnsi="Courier New" w:cs="Courier New"/>
    </w:rPr>
  </w:style>
  <w:style w:type="character" w:styleId="HTMLCode">
    <w:name w:val="HTML Code"/>
    <w:basedOn w:val="a0"/>
    <w:uiPriority w:val="99"/>
    <w:semiHidden/>
    <w:unhideWhenUsed/>
    <w:rsid w:val="00AB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8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0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31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6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92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2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40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10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84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3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84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enya\Application%20Data\Microsoft\Templates\&#1500;&#1493;&#1490;&#1493;%20&#1492;&#1504;&#1491;&#1505;&#1492;%20-%20&#1495;&#1491;&#1513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לוגו הנדסה - חדש.dot</Template>
  <TotalTime>31</TotalTime>
  <Pages>5</Pages>
  <Words>366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School of Social Sciences &amp; Management - Business Administration</vt:lpstr>
      <vt:lpstr>School of Social Sciences &amp; Management - Business Administration</vt:lpstr>
    </vt:vector>
  </TitlesOfParts>
  <Company>Ruppin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Social Sciences &amp; Management - Business Administration</dc:title>
  <dc:subject/>
  <dc:creator>henya</dc:creator>
  <cp:keywords/>
  <dc:description/>
  <cp:lastModifiedBy>ג'וני דרעי</cp:lastModifiedBy>
  <cp:revision>8</cp:revision>
  <cp:lastPrinted>2011-01-16T12:33:00Z</cp:lastPrinted>
  <dcterms:created xsi:type="dcterms:W3CDTF">2020-02-20T04:47:00Z</dcterms:created>
  <dcterms:modified xsi:type="dcterms:W3CDTF">2023-03-22T20:36:00Z</dcterms:modified>
</cp:coreProperties>
</file>